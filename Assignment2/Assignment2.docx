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3A" w:rsidRDefault="00962F3A" w:rsidP="00962F3A">
      <w:pPr>
        <w:pStyle w:val="Title"/>
        <w:rPr>
          <w:lang w:val="en-US"/>
        </w:rPr>
      </w:pPr>
      <w:r>
        <w:rPr>
          <w:lang w:val="en-US"/>
        </w:rPr>
        <w:t xml:space="preserve">Assignment </w:t>
      </w:r>
      <w:r w:rsidR="00477AB0">
        <w:rPr>
          <w:lang w:val="en-US"/>
        </w:rPr>
        <w:t>2</w:t>
      </w:r>
      <w:r>
        <w:rPr>
          <w:lang w:val="en-US"/>
        </w:rPr>
        <w:t xml:space="preserve">: </w:t>
      </w:r>
      <w:r w:rsidR="00477AB0">
        <w:rPr>
          <w:lang w:val="en-US"/>
        </w:rPr>
        <w:t>Modelling with Promela Channels</w:t>
      </w:r>
    </w:p>
    <w:p w:rsidR="00962F3A" w:rsidRDefault="00477AB0" w:rsidP="00962F3A">
      <w:pPr>
        <w:pStyle w:val="Heading1"/>
        <w:rPr>
          <w:lang w:val="en-US"/>
        </w:rPr>
      </w:pPr>
      <w:r>
        <w:rPr>
          <w:lang w:val="en-US"/>
        </w:rPr>
        <w:t>Exercise 2</w:t>
      </w:r>
      <w:r w:rsidR="00962F3A">
        <w:rPr>
          <w:lang w:val="en-US"/>
        </w:rPr>
        <w:t xml:space="preserve">.1: </w:t>
      </w:r>
      <w:r>
        <w:rPr>
          <w:lang w:val="en-US"/>
        </w:rPr>
        <w:t>Model a client server network. Transmitted data should not be visible to clients/servers outside that connection.</w:t>
      </w:r>
    </w:p>
    <w:p w:rsidR="00477AB0" w:rsidRDefault="00477AB0" w:rsidP="00477AB0">
      <w:pPr>
        <w:rPr>
          <w:lang w:val="en-US"/>
        </w:rPr>
      </w:pPr>
      <w:r>
        <w:rPr>
          <w:lang w:val="en-US"/>
        </w:rPr>
        <w:t>The model contains two kinds of processes – clients and servers. The clients create a local channel, and sends it to a server using a global request channel. Using a local channel results in a private connection between the server and client.</w:t>
      </w:r>
      <w:r w:rsidR="00D36E41">
        <w:rPr>
          <w:lang w:val="en-US"/>
        </w:rPr>
        <w:t xml:space="preserve"> The</w:t>
      </w:r>
      <w:r w:rsidR="000F2A0E">
        <w:rPr>
          <w:lang w:val="en-US"/>
        </w:rPr>
        <w:t xml:space="preserve"> following snippet shows the</w:t>
      </w:r>
      <w:r w:rsidR="00D36E41">
        <w:rPr>
          <w:lang w:val="en-US"/>
        </w:rPr>
        <w:t xml:space="preserve"> local ch</w:t>
      </w:r>
      <w:r w:rsidR="000F2A0E">
        <w:rPr>
          <w:lang w:val="en-US"/>
        </w:rPr>
        <w:t>annel being</w:t>
      </w:r>
      <w:r w:rsidR="00D36E41">
        <w:rPr>
          <w:lang w:val="en-US"/>
        </w:rPr>
        <w:t xml:space="preserve"> created and sent to </w:t>
      </w:r>
      <w:r w:rsidR="000F2A0E">
        <w:rPr>
          <w:lang w:val="en-US"/>
        </w:rPr>
        <w:t>the server:</w:t>
      </w:r>
    </w:p>
    <w:p w:rsidR="000F2A0E" w:rsidRPr="000F2A0E" w:rsidRDefault="000F2A0E" w:rsidP="000F2A0E">
      <w:pPr>
        <w:pStyle w:val="Code"/>
        <w:framePr w:wrap="around"/>
      </w:pPr>
      <w:r w:rsidRPr="000F2A0E">
        <w:t>chan replych = [0] of { byte, byte }; //create local channel</w:t>
      </w:r>
    </w:p>
    <w:p w:rsidR="000F2A0E" w:rsidRDefault="000F2A0E" w:rsidP="000F2A0E">
      <w:pPr>
        <w:pStyle w:val="Code"/>
        <w:framePr w:wrap="around"/>
      </w:pPr>
      <w:r w:rsidRPr="000F2A0E">
        <w:t>request ! replych, _pid;</w:t>
      </w:r>
    </w:p>
    <w:p w:rsidR="000F2A0E" w:rsidRDefault="000F2A0E" w:rsidP="00477AB0">
      <w:pPr>
        <w:rPr>
          <w:lang w:val="en-US"/>
        </w:rPr>
      </w:pPr>
    </w:p>
    <w:p w:rsidR="00477AB0" w:rsidRDefault="00477AB0" w:rsidP="00477AB0">
      <w:pPr>
        <w:rPr>
          <w:lang w:val="en-US"/>
        </w:rPr>
      </w:pPr>
      <w:r>
        <w:rPr>
          <w:lang w:val="en-US"/>
        </w:rPr>
        <w:t>The code is attached in clientserver.pml.</w:t>
      </w:r>
    </w:p>
    <w:p w:rsidR="00477AB0" w:rsidRDefault="00477AB0" w:rsidP="00477AB0">
      <w:pPr>
        <w:pStyle w:val="Heading1"/>
        <w:rPr>
          <w:lang w:val="en-US"/>
        </w:rPr>
      </w:pPr>
      <w:r>
        <w:rPr>
          <w:lang w:val="en-US"/>
        </w:rPr>
        <w:t>Exercise 2.2: Model a buffered channel by means of rendezvous channels.</w:t>
      </w:r>
    </w:p>
    <w:p w:rsidR="000F2A0E" w:rsidRDefault="008631A0" w:rsidP="008631A0">
      <w:pPr>
        <w:rPr>
          <w:lang w:val="en-US"/>
        </w:rPr>
      </w:pPr>
      <w:r>
        <w:rPr>
          <w:lang w:val="en-US"/>
        </w:rPr>
        <w:t>The model contains a reader and a writer communicating by means</w:t>
      </w:r>
      <w:r w:rsidR="00256057">
        <w:rPr>
          <w:lang w:val="en-US"/>
        </w:rPr>
        <w:t xml:space="preserve"> of a buffered channel. The buffered channel is implemented using two rendezvous channels, and two processes handling the buffer. </w:t>
      </w:r>
      <w:r w:rsidR="000F2A0E">
        <w:rPr>
          <w:lang w:val="en-US"/>
        </w:rPr>
        <w:t xml:space="preserve">Each pair of process + rendezvous channel handles reading and writing respectively. </w:t>
      </w:r>
    </w:p>
    <w:p w:rsidR="000C4375" w:rsidRDefault="000C4375" w:rsidP="008631A0">
      <w:pPr>
        <w:rPr>
          <w:lang w:val="en-US"/>
        </w:rPr>
      </w:pPr>
      <w:r>
        <w:rPr>
          <w:lang w:val="en-US"/>
        </w:rPr>
        <w:t>The code is attached in buffered.pml.</w:t>
      </w:r>
      <w:bookmarkStart w:id="0" w:name="_GoBack"/>
      <w:bookmarkEnd w:id="0"/>
    </w:p>
    <w:p w:rsidR="000C23E2" w:rsidRDefault="000C23E2" w:rsidP="000C23E2">
      <w:pPr>
        <w:pStyle w:val="Heading2"/>
        <w:rPr>
          <w:lang w:val="en-US"/>
        </w:rPr>
      </w:pPr>
      <w:r>
        <w:rPr>
          <w:lang w:val="en-US"/>
        </w:rPr>
        <w:t>Implementation</w:t>
      </w:r>
    </w:p>
    <w:p w:rsidR="008631A0" w:rsidRDefault="000F2A0E" w:rsidP="008631A0">
      <w:pPr>
        <w:rPr>
          <w:lang w:val="en-US"/>
        </w:rPr>
      </w:pPr>
      <w:r>
        <w:rPr>
          <w:lang w:val="en-US"/>
        </w:rPr>
        <w:t>The process handling input continuously receives data on the input channel, waits for space in the buffer and places data in the buffer. The code is shown below.</w:t>
      </w:r>
    </w:p>
    <w:p w:rsidR="000F2A0E" w:rsidRPr="000F2A0E" w:rsidRDefault="000F2A0E" w:rsidP="000F2A0E">
      <w:pPr>
        <w:pStyle w:val="Code"/>
        <w:framePr w:wrap="around"/>
      </w:pPr>
      <w:r>
        <w:t>bufferIn ? data;</w:t>
      </w:r>
      <w:r>
        <w:tab/>
      </w:r>
      <w:r>
        <w:tab/>
      </w:r>
      <w:r w:rsidRPr="000F2A0E">
        <w:t>//wait for data from writer</w:t>
      </w:r>
    </w:p>
    <w:p w:rsidR="000F2A0E" w:rsidRPr="000F2A0E" w:rsidRDefault="000F2A0E" w:rsidP="000F2A0E">
      <w:pPr>
        <w:pStyle w:val="Code"/>
        <w:framePr w:wrap="around"/>
      </w:pPr>
      <w:r w:rsidRPr="000F2A0E">
        <w:t xml:space="preserve">fillCount &lt; BUFFERSIZE; </w:t>
      </w:r>
      <w:r w:rsidRPr="000F2A0E">
        <w:tab/>
        <w:t>//wait for space in buffer</w:t>
      </w:r>
      <w:r w:rsidRPr="000F2A0E">
        <w:tab/>
      </w:r>
      <w:r w:rsidRPr="000F2A0E">
        <w:tab/>
        <w:t xml:space="preserve"> </w:t>
      </w:r>
    </w:p>
    <w:p w:rsidR="000F2A0E" w:rsidRPr="008631A0" w:rsidRDefault="000F2A0E" w:rsidP="000F2A0E">
      <w:pPr>
        <w:pStyle w:val="Code"/>
        <w:framePr w:wrap="around"/>
      </w:pPr>
      <w:r w:rsidRPr="000F2A0E">
        <w:t>buffer[bufferEnd] = data;</w:t>
      </w:r>
      <w:r w:rsidRPr="000F2A0E">
        <w:tab/>
        <w:t>//place data in next empty space</w:t>
      </w:r>
    </w:p>
    <w:p w:rsidR="000F2A0E" w:rsidRDefault="000F2A0E" w:rsidP="000F2A0E">
      <w:pPr>
        <w:rPr>
          <w:lang w:val="en-US"/>
        </w:rPr>
      </w:pPr>
    </w:p>
    <w:p w:rsidR="000F2A0E" w:rsidRDefault="000F2A0E" w:rsidP="000F2A0E">
      <w:pPr>
        <w:rPr>
          <w:lang w:val="en-US"/>
        </w:rPr>
      </w:pPr>
      <w:r>
        <w:rPr>
          <w:lang w:val="en-US"/>
        </w:rPr>
        <w:t>The process handling output(reader receiving) waits for data to be available in the buffer (</w:t>
      </w:r>
      <w:r w:rsidRPr="000F2A0E">
        <w:rPr>
          <w:rFonts w:ascii="Consolas" w:hAnsi="Consolas" w:cs="Consolas"/>
          <w:lang w:val="en-US"/>
        </w:rPr>
        <w:t>fillCount &gt; 0</w:t>
      </w:r>
      <w:r>
        <w:rPr>
          <w:lang w:val="en-US"/>
        </w:rPr>
        <w:t>)</w:t>
      </w:r>
      <w:r w:rsidR="000C23E2">
        <w:rPr>
          <w:lang w:val="en-US"/>
        </w:rPr>
        <w:t xml:space="preserve">, and attempts to send it. </w:t>
      </w:r>
    </w:p>
    <w:p w:rsidR="000C23E2" w:rsidRPr="000C23E2" w:rsidRDefault="000C23E2" w:rsidP="000C23E2">
      <w:pPr>
        <w:pStyle w:val="Code"/>
        <w:framePr w:wrap="around"/>
      </w:pPr>
      <w:r>
        <w:t>fillCount &gt; 0;</w:t>
      </w:r>
      <w:r>
        <w:tab/>
      </w:r>
      <w:r>
        <w:tab/>
      </w:r>
      <w:r w:rsidRPr="000C23E2">
        <w:t>//wait for data to be buffered</w:t>
      </w:r>
    </w:p>
    <w:p w:rsidR="000C23E2" w:rsidRPr="000F2A0E" w:rsidRDefault="000C23E2" w:rsidP="000C23E2">
      <w:pPr>
        <w:pStyle w:val="Code"/>
        <w:framePr w:wrap="around"/>
      </w:pPr>
      <w:r w:rsidRPr="000C23E2">
        <w:t>bufferOut ! buffer[bufferStart];</w:t>
      </w:r>
      <w:r w:rsidRPr="000C23E2">
        <w:tab/>
        <w:t>//send oldest data</w:t>
      </w:r>
    </w:p>
    <w:p w:rsidR="000C23E2" w:rsidRDefault="000C23E2" w:rsidP="000C23E2">
      <w:pPr>
        <w:pStyle w:val="Heading2"/>
        <w:rPr>
          <w:lang w:val="en-US"/>
        </w:rPr>
      </w:pPr>
    </w:p>
    <w:p w:rsidR="000C23E2" w:rsidRDefault="000C23E2" w:rsidP="000C23E2">
      <w:pPr>
        <w:pStyle w:val="Heading2"/>
        <w:tabs>
          <w:tab w:val="left" w:pos="8626"/>
        </w:tabs>
        <w:rPr>
          <w:lang w:val="en-US"/>
        </w:rPr>
      </w:pPr>
      <w:r>
        <w:rPr>
          <w:lang w:val="en-US"/>
        </w:rPr>
        <w:t>Test</w:t>
      </w:r>
    </w:p>
    <w:p w:rsidR="000C23E2" w:rsidRDefault="000C23E2" w:rsidP="000C23E2">
      <w:pPr>
        <w:rPr>
          <w:lang w:val="en-US"/>
        </w:rPr>
      </w:pPr>
      <w:r>
        <w:rPr>
          <w:lang w:val="en-US"/>
        </w:rPr>
        <w:t>The writer sends data in the form of a byte, and increments the data by 1 continuously, so that the sent data is 0,1,2,…,255,0,1. The client asserts that the received data is incremented by 1 for each data item.</w:t>
      </w:r>
    </w:p>
    <w:p w:rsidR="000C23E2" w:rsidRPr="000C23E2" w:rsidRDefault="000C23E2" w:rsidP="000C23E2">
      <w:pPr>
        <w:pStyle w:val="Heading2"/>
        <w:rPr>
          <w:lang w:val="en-US"/>
        </w:rPr>
      </w:pPr>
      <w:r>
        <w:rPr>
          <w:lang w:val="en-US"/>
        </w:rPr>
        <w:lastRenderedPageBreak/>
        <w:t>Alternative solution</w:t>
      </w:r>
    </w:p>
    <w:p w:rsidR="000C4375" w:rsidRPr="00680438" w:rsidRDefault="000C23E2" w:rsidP="00680438">
      <w:pPr>
        <w:rPr>
          <w:lang w:val="en-US"/>
        </w:rPr>
      </w:pPr>
      <w:r>
        <w:rPr>
          <w:lang w:val="en-US"/>
        </w:rPr>
        <w:t xml:space="preserve">It is possible to implement a buffered channel using only rendezvous channels and a </w:t>
      </w:r>
      <w:r w:rsidRPr="000C23E2">
        <w:rPr>
          <w:i/>
          <w:lang w:val="en-US"/>
        </w:rPr>
        <w:t>single</w:t>
      </w:r>
      <w:r>
        <w:rPr>
          <w:lang w:val="en-US"/>
        </w:rPr>
        <w:t xml:space="preserve"> process handling the buffer. This solution requires extra synchronization, which must be implemented in the reader and writer.</w:t>
      </w:r>
    </w:p>
    <w:sectPr w:rsidR="000C4375" w:rsidRPr="00680438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4E0" w:rsidRDefault="000654E0" w:rsidP="00D87F77">
      <w:pPr>
        <w:spacing w:after="0" w:line="240" w:lineRule="auto"/>
      </w:pPr>
      <w:r>
        <w:separator/>
      </w:r>
    </w:p>
  </w:endnote>
  <w:endnote w:type="continuationSeparator" w:id="0">
    <w:p w:rsidR="000654E0" w:rsidRDefault="000654E0" w:rsidP="00D8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5E" w:rsidRPr="00962F3A" w:rsidRDefault="009B4D5E">
    <w:pPr>
      <w:pStyle w:val="Footer"/>
      <w:rPr>
        <w:lang w:val="en-US"/>
      </w:rPr>
    </w:pPr>
    <w:r w:rsidRPr="00962F3A">
      <w:rPr>
        <w:lang w:val="en-US"/>
      </w:rPr>
      <w:t>Lasse Brøsted Pedersen 10769</w:t>
    </w:r>
  </w:p>
  <w:p w:rsidR="009B4D5E" w:rsidRPr="00962F3A" w:rsidRDefault="009B4D5E">
    <w:pPr>
      <w:pStyle w:val="Footer"/>
      <w:rPr>
        <w:lang w:val="en-US"/>
      </w:rPr>
    </w:pPr>
    <w:r w:rsidRPr="00962F3A">
      <w:rPr>
        <w:lang w:val="en-US"/>
      </w:rPr>
      <w:t>Christian Vraa 201200715</w:t>
    </w:r>
    <w:r w:rsidRPr="00962F3A">
      <w:rPr>
        <w:lang w:val="en-US"/>
      </w:rPr>
      <w:tab/>
    </w:r>
    <w:r w:rsidRPr="00962F3A">
      <w:rPr>
        <w:lang w:val="en-US"/>
      </w:rPr>
      <w:tab/>
      <w:t xml:space="preserve">Page </w:t>
    </w:r>
    <w:r>
      <w:rPr>
        <w:b/>
        <w:bCs/>
      </w:rPr>
      <w:fldChar w:fldCharType="begin"/>
    </w:r>
    <w:r w:rsidRPr="00962F3A">
      <w:rPr>
        <w:b/>
        <w:bCs/>
        <w:lang w:val="en-US"/>
      </w:rPr>
      <w:instrText xml:space="preserve"> PAGE  \* Arabic  \* MERGEFORMAT </w:instrText>
    </w:r>
    <w:r>
      <w:rPr>
        <w:b/>
        <w:bCs/>
      </w:rPr>
      <w:fldChar w:fldCharType="separate"/>
    </w:r>
    <w:r w:rsidR="000C4375">
      <w:rPr>
        <w:b/>
        <w:bCs/>
        <w:noProof/>
        <w:lang w:val="en-US"/>
      </w:rPr>
      <w:t>1</w:t>
    </w:r>
    <w:r>
      <w:rPr>
        <w:b/>
        <w:bCs/>
      </w:rPr>
      <w:fldChar w:fldCharType="end"/>
    </w:r>
    <w:r w:rsidRPr="00962F3A">
      <w:rPr>
        <w:lang w:val="en-US"/>
      </w:rPr>
      <w:t xml:space="preserve"> of </w:t>
    </w:r>
    <w:r>
      <w:rPr>
        <w:b/>
        <w:bCs/>
      </w:rPr>
      <w:fldChar w:fldCharType="begin"/>
    </w:r>
    <w:r w:rsidRPr="00962F3A">
      <w:rPr>
        <w:b/>
        <w:bCs/>
        <w:lang w:val="en-US"/>
      </w:rPr>
      <w:instrText xml:space="preserve"> NUMPAGES  \* Arabic  \* MERGEFORMAT </w:instrText>
    </w:r>
    <w:r>
      <w:rPr>
        <w:b/>
        <w:bCs/>
      </w:rPr>
      <w:fldChar w:fldCharType="separate"/>
    </w:r>
    <w:r w:rsidR="000C4375">
      <w:rPr>
        <w:b/>
        <w:bCs/>
        <w:noProof/>
        <w:lang w:val="en-US"/>
      </w:rPr>
      <w:t>2</w:t>
    </w:r>
    <w:r>
      <w:rPr>
        <w:b/>
        <w:bCs/>
      </w:rPr>
      <w:fldChar w:fldCharType="end"/>
    </w:r>
  </w:p>
  <w:p w:rsidR="009B4D5E" w:rsidRPr="00962F3A" w:rsidRDefault="009B4D5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4E0" w:rsidRDefault="000654E0" w:rsidP="00D87F77">
      <w:pPr>
        <w:spacing w:after="0" w:line="240" w:lineRule="auto"/>
      </w:pPr>
      <w:r>
        <w:separator/>
      </w:r>
    </w:p>
  </w:footnote>
  <w:footnote w:type="continuationSeparator" w:id="0">
    <w:p w:rsidR="000654E0" w:rsidRDefault="000654E0" w:rsidP="00D8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5E" w:rsidRDefault="00690F54">
    <w:pPr>
      <w:pStyle w:val="Header"/>
    </w:pPr>
    <w:r>
      <w:t>TI</w:t>
    </w:r>
    <w:r w:rsidR="00477AB0">
      <w:t>TEDI</w:t>
    </w:r>
    <w:r>
      <w:tab/>
      <w:t>Assig</w:t>
    </w:r>
    <w:r w:rsidR="00477AB0">
      <w:t>n</w:t>
    </w:r>
    <w:r>
      <w:t xml:space="preserve">ment </w:t>
    </w:r>
    <w:r w:rsidR="00477AB0">
      <w:t>2</w:t>
    </w:r>
    <w:r w:rsidR="00760E02">
      <w:tab/>
    </w:r>
    <w:r w:rsidR="000C23E2">
      <w:fldChar w:fldCharType="begin"/>
    </w:r>
    <w:r w:rsidR="000C23E2">
      <w:instrText xml:space="preserve"> TIME \@ "dd-MM-yyyy" </w:instrText>
    </w:r>
    <w:r w:rsidR="000C23E2">
      <w:fldChar w:fldCharType="separate"/>
    </w:r>
    <w:r w:rsidR="000C4375">
      <w:rPr>
        <w:noProof/>
      </w:rPr>
      <w:t>28-04-2014</w:t>
    </w:r>
    <w:r w:rsidR="000C23E2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E44B7"/>
    <w:multiLevelType w:val="hybridMultilevel"/>
    <w:tmpl w:val="E9FC12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C08"/>
    <w:multiLevelType w:val="hybridMultilevel"/>
    <w:tmpl w:val="87C4E5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83C77"/>
    <w:multiLevelType w:val="hybridMultilevel"/>
    <w:tmpl w:val="A6660D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A7E80"/>
    <w:multiLevelType w:val="hybridMultilevel"/>
    <w:tmpl w:val="9F840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B0"/>
    <w:rsid w:val="0006468F"/>
    <w:rsid w:val="000654E0"/>
    <w:rsid w:val="000C23E2"/>
    <w:rsid w:val="000C4375"/>
    <w:rsid w:val="000F2A0E"/>
    <w:rsid w:val="001400F9"/>
    <w:rsid w:val="001D2A90"/>
    <w:rsid w:val="00256057"/>
    <w:rsid w:val="00256079"/>
    <w:rsid w:val="002A13E6"/>
    <w:rsid w:val="002C73A3"/>
    <w:rsid w:val="003348DC"/>
    <w:rsid w:val="0036785A"/>
    <w:rsid w:val="00477AB0"/>
    <w:rsid w:val="004D1972"/>
    <w:rsid w:val="005756D0"/>
    <w:rsid w:val="00680438"/>
    <w:rsid w:val="00690F54"/>
    <w:rsid w:val="00742395"/>
    <w:rsid w:val="00760E02"/>
    <w:rsid w:val="007B5864"/>
    <w:rsid w:val="007C174F"/>
    <w:rsid w:val="00837A55"/>
    <w:rsid w:val="008631A0"/>
    <w:rsid w:val="008C1810"/>
    <w:rsid w:val="009318D4"/>
    <w:rsid w:val="00962F3A"/>
    <w:rsid w:val="00964C7C"/>
    <w:rsid w:val="00973050"/>
    <w:rsid w:val="00983B4A"/>
    <w:rsid w:val="009B4D5E"/>
    <w:rsid w:val="00A120D4"/>
    <w:rsid w:val="00AB5E7F"/>
    <w:rsid w:val="00B43EAC"/>
    <w:rsid w:val="00B54C11"/>
    <w:rsid w:val="00B651BF"/>
    <w:rsid w:val="00BE233B"/>
    <w:rsid w:val="00CB103A"/>
    <w:rsid w:val="00CB751A"/>
    <w:rsid w:val="00D36E41"/>
    <w:rsid w:val="00D61E02"/>
    <w:rsid w:val="00D87F77"/>
    <w:rsid w:val="00E7505F"/>
    <w:rsid w:val="00E9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38D9B0-42FC-46C1-8113-E7834A3F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F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77"/>
  </w:style>
  <w:style w:type="paragraph" w:styleId="Footer">
    <w:name w:val="footer"/>
    <w:basedOn w:val="Normal"/>
    <w:link w:val="FooterChar"/>
    <w:uiPriority w:val="99"/>
    <w:unhideWhenUsed/>
    <w:rsid w:val="00D87F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F77"/>
  </w:style>
  <w:style w:type="character" w:customStyle="1" w:styleId="Heading1Char">
    <w:name w:val="Heading 1 Char"/>
    <w:basedOn w:val="DefaultParagraphFont"/>
    <w:link w:val="Heading1"/>
    <w:uiPriority w:val="9"/>
    <w:rsid w:val="00D87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2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2F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395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837A55"/>
    <w:pPr>
      <w:framePr w:wrap="around" w:vAnchor="text" w:hAnchor="text" w:xAlign="center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</w:pPr>
    <w:rPr>
      <w:rFonts w:ascii="Consolas" w:hAnsi="Consolas" w:cs="Consolas"/>
      <w:lang w:val="en-US"/>
    </w:rPr>
  </w:style>
  <w:style w:type="character" w:customStyle="1" w:styleId="CodeChar">
    <w:name w:val="Code Char"/>
    <w:basedOn w:val="DefaultParagraphFont"/>
    <w:link w:val="Code"/>
    <w:rsid w:val="00837A55"/>
    <w:rPr>
      <w:rFonts w:ascii="Consolas" w:hAnsi="Consolas" w:cs="Consolas"/>
      <w:shd w:val="clear" w:color="auto" w:fill="F2F2F2" w:themeFill="background1" w:themeFillShade="F2"/>
      <w:lang w:val="en-US"/>
    </w:rPr>
  </w:style>
  <w:style w:type="paragraph" w:styleId="NoSpacing">
    <w:name w:val="No Spacing"/>
    <w:uiPriority w:val="1"/>
    <w:qFormat/>
    <w:rsid w:val="00837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se\Dropbox\Skoleting\TEDI\Assignments\Assign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AssignmentTemplate.dotx</Template>
  <TotalTime>43</TotalTime>
  <Pages>2</Pages>
  <Words>288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Dania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Brøsted Pedersen</dc:creator>
  <cp:keywords/>
  <dc:description/>
  <cp:lastModifiedBy>Lasse Brøsted Pedersen</cp:lastModifiedBy>
  <cp:revision>6</cp:revision>
  <cp:lastPrinted>2014-04-28T13:41:00Z</cp:lastPrinted>
  <dcterms:created xsi:type="dcterms:W3CDTF">2014-04-28T13:00:00Z</dcterms:created>
  <dcterms:modified xsi:type="dcterms:W3CDTF">2014-04-28T13:45:00Z</dcterms:modified>
</cp:coreProperties>
</file>